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ED1" w:rsidRDefault="0000000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/>
        </w:rPr>
        <w:t>园区管理系统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2A5ED1" w:rsidRDefault="00000000">
      <w:pPr>
        <w:pStyle w:val="ad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</w:t>
      </w:r>
      <w:r>
        <w:rPr>
          <w:rFonts w:ascii="Arial" w:hAnsi="Arial"/>
        </w:rPr>
        <w:t>目</w:t>
      </w:r>
      <w:r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:rsidR="002A5ED1" w:rsidRDefault="00000000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:rsidR="002A5ED1" w:rsidRDefault="002A5ED1">
      <w:pPr>
        <w:pStyle w:val="ad"/>
        <w:jc w:val="right"/>
      </w:pPr>
    </w:p>
    <w:p w:rsidR="002A5ED1" w:rsidRDefault="00000000">
      <w:pPr>
        <w:pStyle w:val="ad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A5ED1" w:rsidRDefault="002A5ED1">
      <w:pPr>
        <w:pStyle w:val="ad"/>
        <w:rPr>
          <w:sz w:val="28"/>
        </w:rPr>
      </w:pPr>
    </w:p>
    <w:p w:rsidR="002A5ED1" w:rsidRDefault="002A5ED1"/>
    <w:p w:rsidR="002A5ED1" w:rsidRDefault="002A5ED1">
      <w:pPr>
        <w:sectPr w:rsidR="002A5ED1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A5ED1" w:rsidRDefault="00000000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A5ED1">
        <w:tc>
          <w:tcPr>
            <w:tcW w:w="2304" w:type="dxa"/>
          </w:tcPr>
          <w:p w:rsidR="002A5ED1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A5ED1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A5ED1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A5ED1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5ED1">
        <w:tc>
          <w:tcPr>
            <w:tcW w:w="2304" w:type="dxa"/>
          </w:tcPr>
          <w:p w:rsidR="002A5ED1" w:rsidRDefault="00000000">
            <w:pPr>
              <w:pStyle w:val="Tabletext"/>
            </w:pPr>
            <w:r>
              <w:rPr>
                <w:rFonts w:ascii="Times New Roman"/>
              </w:rPr>
              <w:t>&lt;19/6/2023&gt;</w:t>
            </w:r>
          </w:p>
        </w:tc>
        <w:tc>
          <w:tcPr>
            <w:tcW w:w="1152" w:type="dxa"/>
          </w:tcPr>
          <w:p w:rsidR="002A5ED1" w:rsidRDefault="00000000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2A5ED1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软件项目计划初稿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2A5ED1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董绍启、潘隆俊、王玉宝、谢书洋</w:t>
            </w:r>
            <w:r>
              <w:rPr>
                <w:rFonts w:ascii="Times New Roman"/>
              </w:rPr>
              <w:t>&gt;</w:t>
            </w:r>
          </w:p>
        </w:tc>
      </w:tr>
      <w:tr w:rsidR="002A5ED1"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  <w:tc>
          <w:tcPr>
            <w:tcW w:w="1152" w:type="dxa"/>
          </w:tcPr>
          <w:p w:rsidR="002A5ED1" w:rsidRDefault="002A5ED1">
            <w:pPr>
              <w:pStyle w:val="Tabletext"/>
            </w:pPr>
          </w:p>
        </w:tc>
        <w:tc>
          <w:tcPr>
            <w:tcW w:w="3744" w:type="dxa"/>
          </w:tcPr>
          <w:p w:rsidR="002A5ED1" w:rsidRDefault="002A5ED1">
            <w:pPr>
              <w:pStyle w:val="Tabletext"/>
            </w:pPr>
          </w:p>
        </w:tc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</w:tr>
      <w:tr w:rsidR="002A5ED1"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  <w:tc>
          <w:tcPr>
            <w:tcW w:w="1152" w:type="dxa"/>
          </w:tcPr>
          <w:p w:rsidR="002A5ED1" w:rsidRDefault="002A5ED1">
            <w:pPr>
              <w:pStyle w:val="Tabletext"/>
            </w:pPr>
          </w:p>
        </w:tc>
        <w:tc>
          <w:tcPr>
            <w:tcW w:w="3744" w:type="dxa"/>
          </w:tcPr>
          <w:p w:rsidR="002A5ED1" w:rsidRDefault="002A5ED1">
            <w:pPr>
              <w:pStyle w:val="Tabletext"/>
            </w:pPr>
          </w:p>
        </w:tc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</w:tr>
      <w:tr w:rsidR="002A5ED1"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  <w:tc>
          <w:tcPr>
            <w:tcW w:w="1152" w:type="dxa"/>
          </w:tcPr>
          <w:p w:rsidR="002A5ED1" w:rsidRDefault="002A5ED1">
            <w:pPr>
              <w:pStyle w:val="Tabletext"/>
            </w:pPr>
          </w:p>
        </w:tc>
        <w:tc>
          <w:tcPr>
            <w:tcW w:w="3744" w:type="dxa"/>
          </w:tcPr>
          <w:p w:rsidR="002A5ED1" w:rsidRDefault="002A5ED1">
            <w:pPr>
              <w:pStyle w:val="Tabletext"/>
            </w:pPr>
          </w:p>
        </w:tc>
        <w:tc>
          <w:tcPr>
            <w:tcW w:w="2304" w:type="dxa"/>
          </w:tcPr>
          <w:p w:rsidR="002A5ED1" w:rsidRDefault="002A5ED1">
            <w:pPr>
              <w:pStyle w:val="Tabletext"/>
            </w:pPr>
          </w:p>
        </w:tc>
      </w:tr>
    </w:tbl>
    <w:p w:rsidR="002A5ED1" w:rsidRDefault="002A5ED1"/>
    <w:p w:rsidR="002A5ED1" w:rsidRDefault="00000000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:rsidR="002A5ED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_Toc76678166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_Toc76678167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_Toc76678168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_Toc76678169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_Toc76678170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_Toc76678171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_Toc76678172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_Toc76678173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项目的可交付成果</w:t>
      </w:r>
      <w:r>
        <w:tab/>
      </w:r>
      <w:r>
        <w:fldChar w:fldCharType="begin"/>
      </w:r>
      <w:r>
        <w:instrText xml:space="preserve"> PAGEREF _Toc76678174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_Toc76678175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项目计划</w:t>
      </w:r>
      <w:r>
        <w:tab/>
      </w:r>
      <w:r>
        <w:fldChar w:fldCharType="begin"/>
      </w:r>
      <w:r>
        <w:instrText xml:space="preserve"> PAGEREF _Toc76678176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_Toc76678177 \h </w:instrText>
      </w:r>
      <w:r>
        <w:fldChar w:fldCharType="separate"/>
      </w:r>
      <w:r>
        <w:t>4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_Toc76678178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_Toc76678179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_Toc76678180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项目沟通计划</w:t>
      </w:r>
      <w:r>
        <w:tab/>
      </w:r>
      <w:r>
        <w:fldChar w:fldCharType="begin"/>
      </w:r>
      <w:r>
        <w:instrText xml:space="preserve"> PAGEREF _Toc76678181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4.6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_Toc76678182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_Toc76678183 \h </w:instrText>
      </w:r>
      <w:r>
        <w:fldChar w:fldCharType="separate"/>
      </w:r>
      <w:r>
        <w:t>5</w:t>
      </w:r>
      <w:r>
        <w:fldChar w:fldCharType="end"/>
      </w:r>
    </w:p>
    <w:p w:rsidR="002A5ED1" w:rsidRDefault="00000000">
      <w:pPr>
        <w:pStyle w:val="ad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:rsidR="002A5ED1" w:rsidRDefault="002A5ED1"/>
    <w:p w:rsidR="002A5ED1" w:rsidRDefault="00000000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:rsidR="002A5ED1" w:rsidRDefault="00000000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:rsidR="002A5ED1" w:rsidRDefault="00000000">
      <w:pPr>
        <w:pStyle w:val="ac"/>
        <w:keepLines/>
        <w:snapToGrid w:val="0"/>
        <w:spacing w:beforeAutospacing="0" w:after="120" w:afterAutospacing="0"/>
        <w:ind w:left="720"/>
      </w:pPr>
      <w:r>
        <w:rPr>
          <w:rFonts w:hint="eastAsia"/>
          <w:snapToGrid/>
          <w:sz w:val="20"/>
          <w:lang w:bidi="ar"/>
        </w:rPr>
        <w:t>此软件项目计划旨在说明“园区值班系统”这一软件项目的情况概述、开发成员组织以及项目计划的安排</w:t>
      </w:r>
      <w:r>
        <w:rPr>
          <w:snapToGrid/>
          <w:sz w:val="20"/>
          <w:lang w:bidi="ar"/>
        </w:rPr>
        <w:t>。</w:t>
      </w:r>
    </w:p>
    <w:p w:rsidR="002A5ED1" w:rsidRDefault="00000000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:rsidR="002A5ED1" w:rsidRDefault="00000000">
      <w:pPr>
        <w:pStyle w:val="a5"/>
      </w:pPr>
      <w:r>
        <w:t>此软件项目计划涵盖了</w:t>
      </w:r>
      <w:r>
        <w:t>“</w:t>
      </w:r>
      <w:r>
        <w:t>园区值班系统</w:t>
      </w:r>
      <w:r>
        <w:t>”</w:t>
      </w:r>
      <w:r>
        <w:t>这一软件项目及其衍生项目。迭代计划的安排和划分，项目人员的分工和合作，质量保证计划的初步构建，假想与限制，方法和工具，项目成果交付安排。</w:t>
      </w:r>
    </w:p>
    <w:p w:rsidR="002A5ED1" w:rsidRDefault="00000000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:rsidR="002A5ED1" w:rsidRDefault="00000000">
      <w:pPr>
        <w:pStyle w:val="a5"/>
      </w:pPr>
      <w:r>
        <w:t>SRS:一般指Software Requirements Specification</w:t>
      </w:r>
    </w:p>
    <w:p w:rsidR="002A5ED1" w:rsidRDefault="00000000">
      <w:pPr>
        <w:pStyle w:val="a5"/>
      </w:pPr>
      <w:r>
        <w:t>UML:一般指Unified Modeling Language</w:t>
      </w:r>
    </w:p>
    <w:p w:rsidR="002A5ED1" w:rsidRDefault="00000000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:rsidR="002A5ED1" w:rsidRDefault="00000000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:rsidR="002A5ED1" w:rsidRDefault="00000000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:rsidR="002A5ED1" w:rsidRDefault="00000000">
      <w:pPr>
        <w:pStyle w:val="a5"/>
      </w:pPr>
      <w:r>
        <w:t>此项目是对现实值班情况的一次建模，旨在提供一个便于值班员查询、管理者记录值班记录的值班记录代管平台。并且通过系统内封装的自动管理功能，极大减少数据录入的操作次数，并保证工资计算的准确性。</w:t>
      </w:r>
    </w:p>
    <w:p w:rsidR="002A5ED1" w:rsidRDefault="00000000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:rsidR="002A5ED1" w:rsidRDefault="00000000">
      <w:pPr>
        <w:pStyle w:val="a5"/>
      </w:pPr>
      <w:r>
        <w:t>预算：2000元</w:t>
      </w:r>
    </w:p>
    <w:p w:rsidR="002A5ED1" w:rsidRDefault="00000000">
      <w:pPr>
        <w:pStyle w:val="a5"/>
      </w:pPr>
      <w:r>
        <w:t>人员：董绍启、王玉宝、谢书洋、潘隆俊</w:t>
      </w:r>
    </w:p>
    <w:p w:rsidR="002A5ED1" w:rsidRDefault="00000000">
      <w:pPr>
        <w:pStyle w:val="a5"/>
      </w:pPr>
      <w:r>
        <w:t>设备：Windows系统，Android系统</w:t>
      </w:r>
    </w:p>
    <w:p w:rsidR="002A5ED1" w:rsidRDefault="00000000">
      <w:pPr>
        <w:pStyle w:val="a5"/>
      </w:pPr>
      <w:r>
        <w:t>时间：2023/6/19-2023/9/9</w:t>
      </w:r>
    </w:p>
    <w:p w:rsidR="002A5ED1" w:rsidRDefault="002A5ED1">
      <w:pPr>
        <w:pStyle w:val="a5"/>
      </w:pPr>
    </w:p>
    <w:p w:rsidR="002A5ED1" w:rsidRDefault="002A5ED1">
      <w:pPr>
        <w:pStyle w:val="a5"/>
      </w:pPr>
    </w:p>
    <w:p w:rsidR="002A5ED1" w:rsidRDefault="002A5ED1">
      <w:pPr>
        <w:pStyle w:val="a5"/>
      </w:pPr>
    </w:p>
    <w:p w:rsidR="002A5ED1" w:rsidRDefault="002A5ED1">
      <w:pPr>
        <w:pStyle w:val="a5"/>
      </w:pPr>
    </w:p>
    <w:p w:rsidR="002A5ED1" w:rsidRDefault="00000000">
      <w:pPr>
        <w:pStyle w:val="2"/>
      </w:pPr>
      <w:bookmarkStart w:id="8" w:name="_Toc76678174"/>
      <w:r>
        <w:rPr>
          <w:rFonts w:hint="eastAsia"/>
        </w:rPr>
        <w:t>项目的可交付成</w:t>
      </w:r>
      <w:r>
        <w:t>果</w:t>
      </w:r>
      <w:bookmarkEnd w:id="8"/>
    </w:p>
    <w:tbl>
      <w:tblPr>
        <w:tblW w:w="93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4"/>
        <w:gridCol w:w="4929"/>
        <w:gridCol w:w="1730"/>
        <w:gridCol w:w="1833"/>
      </w:tblGrid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文档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代码</w:t>
            </w: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数据</w:t>
            </w: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《软件项目计划》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源代码和可执行代码</w:t>
            </w: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测试数据</w:t>
            </w: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 xml:space="preserve"> 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《迭代计划》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《SRS文档》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《软件架构文档》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用例模型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基于UML的分析设计模型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《测试用例》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《测试报告》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lastRenderedPageBreak/>
              <w:t>9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《项目总结报告》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验收答辩PPT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2A5ED1">
        <w:trPr>
          <w:trHeight w:val="280"/>
        </w:trPr>
        <w:tc>
          <w:tcPr>
            <w:tcW w:w="86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11</w:t>
            </w:r>
          </w:p>
        </w:tc>
        <w:tc>
          <w:tcPr>
            <w:tcW w:w="49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《迭代评估报告》</w:t>
            </w:r>
          </w:p>
        </w:tc>
        <w:tc>
          <w:tcPr>
            <w:tcW w:w="17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2A5ED1">
            <w:pPr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</w:tbl>
    <w:p w:rsidR="002A5ED1" w:rsidRDefault="002A5ED1">
      <w:pPr>
        <w:pStyle w:val="a5"/>
      </w:pPr>
    </w:p>
    <w:p w:rsidR="002A5ED1" w:rsidRDefault="00000000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:rsidR="002A5ED1" w:rsidRDefault="00000000">
      <w:pPr>
        <w:pStyle w:val="a5"/>
      </w:pPr>
      <w:r>
        <w:t>董绍启：组长，主要技术支持，项目评审和监督，代码评审和监督，文档编辑，文档评审和监督，代码测试</w:t>
      </w:r>
    </w:p>
    <w:p w:rsidR="002A5ED1" w:rsidRDefault="00000000">
      <w:pPr>
        <w:pStyle w:val="a5"/>
      </w:pPr>
      <w:r>
        <w:t>王玉宝：组员，PPT编辑，软件架构分析，技术支持，项目评审，代码评审，文档编辑，代码测试</w:t>
      </w:r>
    </w:p>
    <w:p w:rsidR="002A5ED1" w:rsidRDefault="00000000">
      <w:pPr>
        <w:pStyle w:val="a5"/>
      </w:pPr>
      <w:r>
        <w:t>谢书洋：组员，软件架构分析，技术支持，项目评审，代码评审，文档编辑，代码测试</w:t>
      </w:r>
    </w:p>
    <w:p w:rsidR="002A5ED1" w:rsidRDefault="00000000">
      <w:pPr>
        <w:pStyle w:val="a5"/>
      </w:pPr>
      <w:r>
        <w:t>潘隆俊：组员，需求分析，技术支持，项目评审，代码评审，文档编辑，代码测试</w:t>
      </w:r>
    </w:p>
    <w:p w:rsidR="002A5ED1" w:rsidRDefault="00000000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:rsidR="002A5ED1" w:rsidRDefault="00000000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</w:pPr>
            <w:r>
              <w:t>1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</w:pPr>
            <w:r>
              <w:t>需求风险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</w:pPr>
            <w:r>
              <w:t>系统开发过程中需求可能会变更，这可能会严重影响到开发进度、甚至返工，造成较大损失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</w:pPr>
            <w:r>
              <w:t>在实际进行代码开发前，进行市场调研，尽可能获取完善、准确的用户需求；排列好各需求的有限度，高优先度需求先实现；各需求对应的模块之间减少耦合，减少需求变更时的返工</w:t>
            </w:r>
          </w:p>
        </w:tc>
      </w:tr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</w:pPr>
            <w:r>
              <w:t>2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</w:pPr>
            <w:r>
              <w:t>进度风险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</w:pPr>
            <w:r>
              <w:t>实际开发过程中遇到若干问题导致进度缓慢，无法在预先给定的时间交付一个功能完整的系统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</w:pPr>
            <w:r>
              <w:t>细化迭代计划与任务粒度；使用git来管理版本；可以复用现成的一些组件而无需从头开发；时间紧迫时可以舍弃一些非必要功能</w:t>
            </w:r>
          </w:p>
        </w:tc>
      </w:tr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</w:pPr>
            <w:r>
              <w:t>3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</w:pPr>
            <w:r>
              <w:t>技术风险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</w:pPr>
            <w:r>
              <w:t>系统中一些功能的开发需要特定的技术，开发人员可能对此不熟悉，导致项目不能正常进行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</w:pPr>
            <w:r>
              <w:t>优先确立项目的有关技术与框架，尽量选取多数开发人员都已掌握的技术，必要时可以改变项目采用的技术</w:t>
            </w:r>
          </w:p>
        </w:tc>
      </w:tr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</w:pPr>
            <w:r>
              <w:t>4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</w:pPr>
            <w:r>
              <w:t>质量风险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</w:pPr>
            <w:r>
              <w:t>开发的系统只能在特定、简单情况下满足基本要求，其健壮性、性能等其他指标不能达到要求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</w:pPr>
            <w:r>
              <w:t>充分理解各模块的功能并以合适的技术来开发；做好各阶段的测试以发现问题与及时纠正；功能在精不在多，可以适度舍弃一些不太常用的功能并精化常用功能的开发</w:t>
            </w:r>
          </w:p>
        </w:tc>
      </w:tr>
      <w:tr w:rsidR="002A5ED1">
        <w:tc>
          <w:tcPr>
            <w:tcW w:w="835" w:type="dxa"/>
          </w:tcPr>
          <w:p w:rsidR="002A5ED1" w:rsidRDefault="00000000">
            <w:pPr>
              <w:pStyle w:val="a5"/>
              <w:ind w:left="0"/>
            </w:pPr>
            <w:r>
              <w:t>5</w:t>
            </w:r>
          </w:p>
        </w:tc>
        <w:tc>
          <w:tcPr>
            <w:tcW w:w="1717" w:type="dxa"/>
          </w:tcPr>
          <w:p w:rsidR="002A5ED1" w:rsidRDefault="00000000">
            <w:pPr>
              <w:pStyle w:val="a5"/>
              <w:ind w:left="0"/>
            </w:pPr>
            <w:r>
              <w:t>人员风险</w:t>
            </w:r>
          </w:p>
        </w:tc>
        <w:tc>
          <w:tcPr>
            <w:tcW w:w="3244" w:type="dxa"/>
          </w:tcPr>
          <w:p w:rsidR="002A5ED1" w:rsidRDefault="00000000">
            <w:pPr>
              <w:pStyle w:val="a5"/>
              <w:ind w:left="0"/>
            </w:pPr>
            <w:r>
              <w:t>开发人员因偶发个人原因缺席了一段时间的开发；或者人员的技术能力不适合项目某阶段、某模块的开发</w:t>
            </w:r>
          </w:p>
        </w:tc>
        <w:tc>
          <w:tcPr>
            <w:tcW w:w="2834" w:type="dxa"/>
          </w:tcPr>
          <w:p w:rsidR="002A5ED1" w:rsidRDefault="00000000">
            <w:pPr>
              <w:pStyle w:val="a5"/>
              <w:ind w:left="0"/>
            </w:pPr>
            <w:r>
              <w:t>分摊工作职责，降低平均个人在团队中的作用，进而减少风险损失；安排任务前对人员进行评估，让各开发人员从事合适的工作。</w:t>
            </w:r>
          </w:p>
        </w:tc>
      </w:tr>
    </w:tbl>
    <w:p w:rsidR="002A5ED1" w:rsidRDefault="00000000">
      <w:pPr>
        <w:pStyle w:val="a5"/>
      </w:pPr>
      <w:r>
        <w:t xml:space="preserve">  </w:t>
      </w:r>
    </w:p>
    <w:p w:rsidR="002A5ED1" w:rsidRDefault="00000000">
      <w:pPr>
        <w:pStyle w:val="2"/>
      </w:pPr>
      <w:bookmarkStart w:id="12" w:name="_Toc76678178"/>
      <w:r>
        <w:rPr>
          <w:rFonts w:hint="eastAsia"/>
        </w:rPr>
        <w:lastRenderedPageBreak/>
        <w:t>方法和工具</w:t>
      </w:r>
      <w:bookmarkEnd w:id="12"/>
    </w:p>
    <w:p w:rsidR="002A5ED1" w:rsidRDefault="00000000">
      <w:pPr>
        <w:pStyle w:val="a5"/>
        <w:ind w:left="0" w:firstLine="720"/>
      </w:pPr>
      <w:r>
        <w:t>建模工具：墨刀，PowerDesigner，Visio等</w:t>
      </w:r>
    </w:p>
    <w:p w:rsidR="002A5ED1" w:rsidRDefault="00000000">
      <w:pPr>
        <w:pStyle w:val="a5"/>
        <w:ind w:left="0" w:firstLine="720"/>
      </w:pPr>
      <w:r>
        <w:t>IDE：IDEA Intellij, WebStorm</w:t>
      </w:r>
    </w:p>
    <w:p w:rsidR="002A5ED1" w:rsidRDefault="00000000">
      <w:pPr>
        <w:pStyle w:val="a5"/>
        <w:ind w:left="0" w:firstLine="720"/>
      </w:pPr>
      <w:r>
        <w:t>测试工具：JUnit用于单元测试</w:t>
      </w:r>
    </w:p>
    <w:p w:rsidR="002A5ED1" w:rsidRDefault="00000000">
      <w:pPr>
        <w:pStyle w:val="a5"/>
        <w:ind w:left="0" w:firstLine="720"/>
      </w:pPr>
      <w:r>
        <w:t>版本管理工具：git</w:t>
      </w:r>
    </w:p>
    <w:p w:rsidR="002A5ED1" w:rsidRDefault="002A5ED1">
      <w:pPr>
        <w:pStyle w:val="a5"/>
        <w:ind w:left="0" w:firstLine="720"/>
      </w:pPr>
    </w:p>
    <w:p w:rsidR="002A5ED1" w:rsidRDefault="00000000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2A5ED1">
        <w:tc>
          <w:tcPr>
            <w:tcW w:w="1134" w:type="dxa"/>
          </w:tcPr>
          <w:p w:rsidR="002A5ED1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418" w:type="dxa"/>
          </w:tcPr>
          <w:p w:rsidR="002A5ED1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:rsidR="002A5ED1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2510" w:type="dxa"/>
          </w:tcPr>
          <w:p w:rsidR="002A5ED1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:rsidR="002A5ED1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 w:rsidR="002A5ED1">
        <w:tc>
          <w:tcPr>
            <w:tcW w:w="1134" w:type="dxa"/>
          </w:tcPr>
          <w:p w:rsidR="002A5ED1" w:rsidRDefault="00000000">
            <w:pPr>
              <w:pStyle w:val="a5"/>
              <w:ind w:left="0"/>
            </w:pPr>
            <w:r>
              <w:t>界面原型迭代</w:t>
            </w:r>
          </w:p>
        </w:tc>
        <w:tc>
          <w:tcPr>
            <w:tcW w:w="1418" w:type="dxa"/>
          </w:tcPr>
          <w:p w:rsidR="002A5ED1" w:rsidRDefault="00000000">
            <w:pPr>
              <w:pStyle w:val="a5"/>
              <w:ind w:left="0"/>
            </w:pPr>
            <w:r>
              <w:t>6.19-6.26</w:t>
            </w:r>
          </w:p>
        </w:tc>
        <w:tc>
          <w:tcPr>
            <w:tcW w:w="1842" w:type="dxa"/>
          </w:tcPr>
          <w:p w:rsidR="002A5ED1" w:rsidRDefault="00000000">
            <w:pPr>
              <w:pStyle w:val="a5"/>
              <w:ind w:left="0"/>
            </w:pPr>
            <w:r>
              <w:t>需求风险</w:t>
            </w:r>
          </w:p>
        </w:tc>
        <w:tc>
          <w:tcPr>
            <w:tcW w:w="2510" w:type="dxa"/>
          </w:tcPr>
          <w:p w:rsidR="002A5ED1" w:rsidRDefault="00000000">
            <w:pPr>
              <w:pStyle w:val="a5"/>
              <w:ind w:left="0"/>
            </w:pPr>
            <w:r>
              <w:t>项目立项和讨论，分析项目背景，讨论项目需求，确立迭代计划，利用墨刀等软件初步实现界面原型的构建。</w:t>
            </w:r>
          </w:p>
        </w:tc>
        <w:tc>
          <w:tcPr>
            <w:tcW w:w="1726" w:type="dxa"/>
          </w:tcPr>
          <w:p w:rsidR="002A5ED1" w:rsidRDefault="00000000">
            <w:pPr>
              <w:pStyle w:val="a5"/>
              <w:ind w:left="0"/>
            </w:pPr>
            <w:r>
              <w:t>《界面原型迭代计划》《界面原型迭代评估报告》《软件项目计划》《需求文档》，界面原型</w:t>
            </w:r>
          </w:p>
        </w:tc>
      </w:tr>
      <w:tr w:rsidR="002A5ED1">
        <w:tc>
          <w:tcPr>
            <w:tcW w:w="1134" w:type="dxa"/>
          </w:tcPr>
          <w:p w:rsidR="002A5ED1" w:rsidRDefault="00000000">
            <w:pPr>
              <w:pStyle w:val="a5"/>
              <w:ind w:left="0"/>
            </w:pPr>
            <w:r>
              <w:t>技术原型迭代</w:t>
            </w:r>
          </w:p>
        </w:tc>
        <w:tc>
          <w:tcPr>
            <w:tcW w:w="1418" w:type="dxa"/>
          </w:tcPr>
          <w:p w:rsidR="002A5ED1" w:rsidRDefault="00000000">
            <w:pPr>
              <w:pStyle w:val="a5"/>
              <w:ind w:left="0"/>
            </w:pPr>
            <w:r>
              <w:t>6.26-7.16</w:t>
            </w:r>
          </w:p>
        </w:tc>
        <w:tc>
          <w:tcPr>
            <w:tcW w:w="1842" w:type="dxa"/>
          </w:tcPr>
          <w:p w:rsidR="002A5ED1" w:rsidRDefault="00000000">
            <w:pPr>
              <w:pStyle w:val="a5"/>
              <w:ind w:left="0"/>
            </w:pPr>
            <w:r>
              <w:t xml:space="preserve"> 技术风险</w:t>
            </w:r>
          </w:p>
        </w:tc>
        <w:tc>
          <w:tcPr>
            <w:tcW w:w="2510" w:type="dxa"/>
          </w:tcPr>
          <w:p w:rsidR="002A5ED1" w:rsidRDefault="00000000">
            <w:pPr>
              <w:pStyle w:val="a5"/>
              <w:ind w:left="0"/>
            </w:pPr>
            <w:r>
              <w:t>完成软件架构设计，完成基本需求。</w:t>
            </w:r>
          </w:p>
        </w:tc>
        <w:tc>
          <w:tcPr>
            <w:tcW w:w="1726" w:type="dxa"/>
          </w:tcPr>
          <w:p w:rsidR="002A5ED1" w:rsidRDefault="00000000">
            <w:pPr>
              <w:pStyle w:val="ac"/>
              <w:widowControl/>
            </w:pPr>
            <w:r>
              <w:rPr>
                <w:sz w:val="20"/>
              </w:rPr>
              <w:t>《技术原型迭代计划》《技术原型迭代评估报告》《SRS》文档、用例模型、《软件架构文档》和基于UML的分析设计模型、基本需求的源代码</w:t>
            </w:r>
          </w:p>
        </w:tc>
      </w:tr>
      <w:tr w:rsidR="002A5ED1">
        <w:tc>
          <w:tcPr>
            <w:tcW w:w="1134" w:type="dxa"/>
          </w:tcPr>
          <w:p w:rsidR="002A5ED1" w:rsidRDefault="00000000">
            <w:pPr>
              <w:pStyle w:val="a5"/>
              <w:ind w:left="0"/>
            </w:pPr>
            <w:r>
              <w:t>性能原型迭代</w:t>
            </w:r>
          </w:p>
        </w:tc>
        <w:tc>
          <w:tcPr>
            <w:tcW w:w="1418" w:type="dxa"/>
          </w:tcPr>
          <w:p w:rsidR="002A5ED1" w:rsidRDefault="00000000">
            <w:pPr>
              <w:pStyle w:val="a5"/>
              <w:ind w:left="0"/>
            </w:pPr>
            <w:r>
              <w:t xml:space="preserve"> 7.17-9.9</w:t>
            </w:r>
          </w:p>
        </w:tc>
        <w:tc>
          <w:tcPr>
            <w:tcW w:w="1842" w:type="dxa"/>
          </w:tcPr>
          <w:p w:rsidR="002A5ED1" w:rsidRDefault="00000000">
            <w:pPr>
              <w:pStyle w:val="a5"/>
              <w:ind w:left="0"/>
            </w:pPr>
            <w:r>
              <w:t>性能风险</w:t>
            </w:r>
          </w:p>
        </w:tc>
        <w:tc>
          <w:tcPr>
            <w:tcW w:w="2510" w:type="dxa"/>
          </w:tcPr>
          <w:p w:rsidR="002A5ED1" w:rsidRDefault="00000000">
            <w:pPr>
              <w:pStyle w:val="a5"/>
              <w:ind w:left="0"/>
            </w:pPr>
            <w:r>
              <w:t>完成软件的并发要求和性能测试</w:t>
            </w:r>
          </w:p>
        </w:tc>
        <w:tc>
          <w:tcPr>
            <w:tcW w:w="1726" w:type="dxa"/>
          </w:tcPr>
          <w:p w:rsidR="002A5ED1" w:rsidRDefault="00000000">
            <w:pPr>
              <w:pStyle w:val="a5"/>
              <w:ind w:left="0"/>
            </w:pPr>
            <w:r>
              <w:t>《性能原型迭代计划》《性能原型迭代评估报告》《项目总结报告》、源代码和可执行代码、演示视频、演示 ppt</w:t>
            </w:r>
          </w:p>
        </w:tc>
      </w:tr>
      <w:tr w:rsidR="002A5ED1">
        <w:tc>
          <w:tcPr>
            <w:tcW w:w="1134" w:type="dxa"/>
          </w:tcPr>
          <w:p w:rsidR="002A5ED1" w:rsidRDefault="002A5ED1">
            <w:pPr>
              <w:pStyle w:val="a5"/>
              <w:ind w:left="0"/>
            </w:pPr>
          </w:p>
        </w:tc>
        <w:tc>
          <w:tcPr>
            <w:tcW w:w="1418" w:type="dxa"/>
          </w:tcPr>
          <w:p w:rsidR="002A5ED1" w:rsidRDefault="002A5ED1">
            <w:pPr>
              <w:pStyle w:val="a5"/>
              <w:ind w:left="0"/>
            </w:pPr>
          </w:p>
        </w:tc>
        <w:tc>
          <w:tcPr>
            <w:tcW w:w="1842" w:type="dxa"/>
          </w:tcPr>
          <w:p w:rsidR="002A5ED1" w:rsidRDefault="002A5ED1">
            <w:pPr>
              <w:pStyle w:val="a5"/>
              <w:ind w:left="0"/>
            </w:pPr>
          </w:p>
        </w:tc>
        <w:tc>
          <w:tcPr>
            <w:tcW w:w="2510" w:type="dxa"/>
          </w:tcPr>
          <w:p w:rsidR="002A5ED1" w:rsidRDefault="002A5ED1">
            <w:pPr>
              <w:pStyle w:val="a5"/>
              <w:ind w:left="0"/>
            </w:pPr>
          </w:p>
        </w:tc>
        <w:tc>
          <w:tcPr>
            <w:tcW w:w="1726" w:type="dxa"/>
          </w:tcPr>
          <w:p w:rsidR="002A5ED1" w:rsidRDefault="002A5ED1">
            <w:pPr>
              <w:pStyle w:val="a5"/>
              <w:ind w:left="0"/>
            </w:pPr>
          </w:p>
        </w:tc>
      </w:tr>
    </w:tbl>
    <w:p w:rsidR="002A5ED1" w:rsidRDefault="002A5ED1">
      <w:pPr>
        <w:pStyle w:val="a5"/>
      </w:pPr>
    </w:p>
    <w:p w:rsidR="002A5ED1" w:rsidRDefault="00000000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tbl>
      <w:tblPr>
        <w:tblW w:w="871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31"/>
        <w:gridCol w:w="2210"/>
        <w:gridCol w:w="5270"/>
      </w:tblGrid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评审计划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负责人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时间安排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需求评审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董绍启，潘隆俊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完成《需求文档》后，修改《需求文档》后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设计评审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董绍起，王玉宝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完成软件架构后，每次迭代之后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代码评审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董绍启，谢书洋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每次迭代和技术评审完成后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单元测试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全员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最终迭代完成后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集成测试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全员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最终迭代完成后</w:t>
            </w:r>
          </w:p>
        </w:tc>
      </w:tr>
      <w:tr w:rsidR="002A5ED1">
        <w:trPr>
          <w:trHeight w:val="280"/>
        </w:trPr>
        <w:tc>
          <w:tcPr>
            <w:tcW w:w="123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系统测试</w:t>
            </w:r>
          </w:p>
        </w:tc>
        <w:tc>
          <w:tcPr>
            <w:tcW w:w="22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全员</w:t>
            </w:r>
          </w:p>
        </w:tc>
        <w:tc>
          <w:tcPr>
            <w:tcW w:w="52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:rsidR="002A5ED1" w:rsidRDefault="000000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最终迭代完成</w:t>
            </w:r>
          </w:p>
        </w:tc>
      </w:tr>
    </w:tbl>
    <w:p w:rsidR="002A5ED1" w:rsidRDefault="002A5ED1">
      <w:pPr>
        <w:pStyle w:val="a5"/>
      </w:pPr>
    </w:p>
    <w:p w:rsidR="002A5ED1" w:rsidRDefault="00000000">
      <w:pPr>
        <w:pStyle w:val="2"/>
      </w:pPr>
      <w:bookmarkStart w:id="15" w:name="_Toc76678181"/>
      <w:r>
        <w:rPr>
          <w:rFonts w:hint="eastAsia"/>
        </w:rPr>
        <w:lastRenderedPageBreak/>
        <w:t>项目</w:t>
      </w:r>
      <w:r>
        <w:t>沟通</w:t>
      </w:r>
      <w:r>
        <w:rPr>
          <w:rFonts w:hint="eastAsia"/>
        </w:rPr>
        <w:t>计划</w:t>
      </w:r>
      <w:bookmarkEnd w:id="15"/>
    </w:p>
    <w:p w:rsidR="002A5ED1" w:rsidRDefault="00000000">
      <w:pPr>
        <w:pStyle w:val="a5"/>
        <w:ind w:left="0" w:firstLine="720"/>
      </w:pPr>
      <w:r>
        <w:t>于每日早上8:30安排15分钟左右的立会，线下沟通各成员前一天完成的工作、交换必要的信息、明晰今天的开发方向等；此外还可以通过微信群交流</w:t>
      </w:r>
    </w:p>
    <w:p w:rsidR="002A5ED1" w:rsidRDefault="00000000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:rsidR="002A5ED1" w:rsidRDefault="00000000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:rsidR="002A5ED1" w:rsidRDefault="002A5ED1"/>
    <w:sectPr w:rsidR="002A5E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422A" w:rsidRDefault="0024422A">
      <w:pPr>
        <w:spacing w:line="240" w:lineRule="auto"/>
      </w:pPr>
      <w:r>
        <w:separator/>
      </w:r>
    </w:p>
  </w:endnote>
  <w:endnote w:type="continuationSeparator" w:id="0">
    <w:p w:rsidR="0024422A" w:rsidRDefault="00244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A5E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5ED1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5ED1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5ED1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4</w:t>
          </w:r>
          <w:r>
            <w:rPr>
              <w:rStyle w:val="af"/>
              <w:rFonts w:ascii="Times New Roman"/>
            </w:rPr>
            <w:fldChar w:fldCharType="end"/>
          </w:r>
          <w:r>
            <w:rPr>
              <w:rStyle w:val="af"/>
              <w:rFonts w:ascii="Times New Roman"/>
            </w:rPr>
            <w:t xml:space="preserve"> of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NUMPAGES  \* MERGEFORMAT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:rsidR="002A5ED1" w:rsidRDefault="002A5E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422A" w:rsidRDefault="0024422A">
      <w:pPr>
        <w:spacing w:line="240" w:lineRule="auto"/>
      </w:pPr>
      <w:r>
        <w:separator/>
      </w:r>
    </w:p>
  </w:footnote>
  <w:footnote w:type="continuationSeparator" w:id="0">
    <w:p w:rsidR="0024422A" w:rsidRDefault="00244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ED1" w:rsidRDefault="002A5ED1">
    <w:pPr>
      <w:rPr>
        <w:sz w:val="24"/>
      </w:rPr>
    </w:pPr>
  </w:p>
  <w:p w:rsidR="002A5ED1" w:rsidRDefault="002A5ED1">
    <w:pPr>
      <w:pBdr>
        <w:top w:val="single" w:sz="6" w:space="1" w:color="auto"/>
      </w:pBdr>
      <w:rPr>
        <w:sz w:val="24"/>
      </w:rPr>
    </w:pPr>
  </w:p>
  <w:p w:rsidR="002A5ED1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2A5ED1" w:rsidRDefault="002A5ED1">
    <w:pPr>
      <w:pBdr>
        <w:bottom w:val="single" w:sz="6" w:space="1" w:color="auto"/>
      </w:pBdr>
      <w:jc w:val="right"/>
      <w:rPr>
        <w:sz w:val="24"/>
      </w:rPr>
    </w:pPr>
  </w:p>
  <w:p w:rsidR="002A5ED1" w:rsidRDefault="002A5E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64"/>
      <w:gridCol w:w="3194"/>
    </w:tblGrid>
    <w:tr w:rsidR="002A5ED1">
      <w:tc>
        <w:tcPr>
          <w:tcW w:w="6364" w:type="dxa"/>
        </w:tcPr>
        <w:p w:rsidR="002A5ED1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94" w:type="dxa"/>
        </w:tcPr>
        <w:p w:rsidR="002A5ED1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2A5ED1">
      <w:tc>
        <w:tcPr>
          <w:tcW w:w="6364" w:type="dxa"/>
        </w:tcPr>
        <w:p w:rsidR="002A5ED1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94" w:type="dxa"/>
        </w:tcPr>
        <w:p w:rsidR="002A5ED1" w:rsidRDefault="00000000">
          <w:r>
            <w:rPr>
              <w:rFonts w:ascii="Times New Roman"/>
            </w:rPr>
            <w:t xml:space="preserve">  Date:  &lt;dd/mmm/yy&gt;</w:t>
          </w:r>
        </w:p>
      </w:tc>
    </w:tr>
  </w:tbl>
  <w:p w:rsidR="002A5ED1" w:rsidRDefault="002A5ED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72AE41FF"/>
    <w:multiLevelType w:val="multilevel"/>
    <w:tmpl w:val="72AE41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360058570">
    <w:abstractNumId w:val="0"/>
  </w:num>
  <w:num w:numId="2" w16cid:durableId="32782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FBBF911C"/>
    <w:rsid w:val="FDEC798C"/>
    <w:rsid w:val="FFEE1093"/>
    <w:rsid w:val="0024422A"/>
    <w:rsid w:val="00250CFA"/>
    <w:rsid w:val="002A5ED1"/>
    <w:rsid w:val="006F3A6C"/>
    <w:rsid w:val="006F40F6"/>
    <w:rsid w:val="007263E0"/>
    <w:rsid w:val="008C04A9"/>
    <w:rsid w:val="00984FAB"/>
    <w:rsid w:val="00C3475D"/>
    <w:rsid w:val="00C82466"/>
    <w:rsid w:val="00CC5DCF"/>
    <w:rsid w:val="00DC0A85"/>
    <w:rsid w:val="00F31D2A"/>
    <w:rsid w:val="1FCFD183"/>
    <w:rsid w:val="25EB3127"/>
    <w:rsid w:val="33EB91FB"/>
    <w:rsid w:val="33FF3A08"/>
    <w:rsid w:val="3AFF30BA"/>
    <w:rsid w:val="3B1EF4C3"/>
    <w:rsid w:val="3DFF2290"/>
    <w:rsid w:val="3F5F286A"/>
    <w:rsid w:val="3F67C7BD"/>
    <w:rsid w:val="3FFC42D1"/>
    <w:rsid w:val="4DFF9FE7"/>
    <w:rsid w:val="4E9493E5"/>
    <w:rsid w:val="51DA154B"/>
    <w:rsid w:val="536F60AD"/>
    <w:rsid w:val="56FADD9F"/>
    <w:rsid w:val="5CFDBAC0"/>
    <w:rsid w:val="5E9F8C3D"/>
    <w:rsid w:val="67FAB831"/>
    <w:rsid w:val="6DFFA8F6"/>
    <w:rsid w:val="6EF693B1"/>
    <w:rsid w:val="6F5F6398"/>
    <w:rsid w:val="6FF58D18"/>
    <w:rsid w:val="717D9D10"/>
    <w:rsid w:val="73E2405E"/>
    <w:rsid w:val="73ED4A8F"/>
    <w:rsid w:val="769F15ED"/>
    <w:rsid w:val="76DF13D2"/>
    <w:rsid w:val="776684D0"/>
    <w:rsid w:val="776FA0BE"/>
    <w:rsid w:val="77ADC136"/>
    <w:rsid w:val="77FF66C2"/>
    <w:rsid w:val="7A576895"/>
    <w:rsid w:val="7A77F7FA"/>
    <w:rsid w:val="7ADF5978"/>
    <w:rsid w:val="7AF732E3"/>
    <w:rsid w:val="7B6F1DAF"/>
    <w:rsid w:val="7B7A581D"/>
    <w:rsid w:val="7BBF8252"/>
    <w:rsid w:val="7BF9C685"/>
    <w:rsid w:val="7BFF8E9D"/>
    <w:rsid w:val="7DEFB9BB"/>
    <w:rsid w:val="7ED101EA"/>
    <w:rsid w:val="7EFEFB71"/>
    <w:rsid w:val="7F6CA8CA"/>
    <w:rsid w:val="7FCFE605"/>
    <w:rsid w:val="7FD9E03D"/>
    <w:rsid w:val="7FFBC356"/>
    <w:rsid w:val="8F1DAF4B"/>
    <w:rsid w:val="93F93205"/>
    <w:rsid w:val="9E1C70DC"/>
    <w:rsid w:val="A6FF75DD"/>
    <w:rsid w:val="A7DF81DB"/>
    <w:rsid w:val="ADF7D6F4"/>
    <w:rsid w:val="AFEBA4F7"/>
    <w:rsid w:val="B27F29E6"/>
    <w:rsid w:val="B9B34FFB"/>
    <w:rsid w:val="BCDFE5CE"/>
    <w:rsid w:val="BD3FF26D"/>
    <w:rsid w:val="BEAF4443"/>
    <w:rsid w:val="BEEA1077"/>
    <w:rsid w:val="BFEBFB16"/>
    <w:rsid w:val="BFF42014"/>
    <w:rsid w:val="C1C72FBC"/>
    <w:rsid w:val="CB72E52C"/>
    <w:rsid w:val="D58E8B95"/>
    <w:rsid w:val="DFAFB4DA"/>
    <w:rsid w:val="E7BD088C"/>
    <w:rsid w:val="EAEA65CB"/>
    <w:rsid w:val="EB77D987"/>
    <w:rsid w:val="EBAD5CA3"/>
    <w:rsid w:val="EBD5EF6C"/>
    <w:rsid w:val="ED3AB9B9"/>
    <w:rsid w:val="EDC227E7"/>
    <w:rsid w:val="EEFFC577"/>
    <w:rsid w:val="EFDF7635"/>
    <w:rsid w:val="EFEF977B"/>
    <w:rsid w:val="F0FD6949"/>
    <w:rsid w:val="F2A7A2F6"/>
    <w:rsid w:val="F7FB6476"/>
    <w:rsid w:val="F7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C4F7B1BE-AE1C-F044-833F-483DBD7E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c">
    <w:name w:val="Normal (Web)"/>
    <w:basedOn w:val="a"/>
    <w:pPr>
      <w:spacing w:beforeAutospacing="1" w:afterAutospacing="1"/>
    </w:pPr>
    <w:rPr>
      <w:sz w:val="24"/>
    </w:r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6">
    <w:name w:val="正文文本 字符"/>
    <w:basedOn w:val="a0"/>
    <w:link w:val="a5"/>
    <w:rPr>
      <w:rFonts w:ascii="宋体" w:eastAsia="宋体" w:hAnsi="宋体" w:cs="宋体" w:hint="eastAsia"/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tmp/webword_401052354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D:\Courses\material\暑期大作业\2021\文档模板\软件开发计划.dot</Template>
  <TotalTime>0</TotalTime>
  <Pages>7</Pages>
  <Words>456</Words>
  <Characters>2600</Characters>
  <Application>Microsoft Office Word</Application>
  <DocSecurity>0</DocSecurity>
  <Lines>21</Lines>
  <Paragraphs>6</Paragraphs>
  <ScaleCrop>false</ScaleCrop>
  <Company>&lt;公司名称&gt;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lastModifiedBy>1419949692@qq.com</cp:lastModifiedBy>
  <cp:revision>2</cp:revision>
  <dcterms:created xsi:type="dcterms:W3CDTF">2023-06-19T09:09:00Z</dcterms:created>
  <dcterms:modified xsi:type="dcterms:W3CDTF">2023-06-19T09:09:00Z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